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155D1D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7B28D3" w14:textId="4CB552DD" w:rsidR="001B2ABD" w:rsidRDefault="00A4611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338BAEE" wp14:editId="1DBF2220">
                  <wp:extent cx="2139950" cy="2139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DA25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D7F3D2" w14:textId="5F3433B5" w:rsidR="001B2ABD" w:rsidRDefault="00A46114" w:rsidP="001B2ABD">
            <w:pPr>
              <w:pStyle w:val="Title"/>
            </w:pPr>
            <w:r>
              <w:rPr>
                <w:rFonts w:ascii="PT Serif" w:hAnsi="PT Serif"/>
                <w:b/>
                <w:bCs/>
                <w:color w:val="000000"/>
                <w:sz w:val="79"/>
                <w:szCs w:val="79"/>
                <w:shd w:val="clear" w:color="auto" w:fill="FFFFFF"/>
              </w:rPr>
              <w:t>Jonathan Chacko Pattasseril</w:t>
            </w:r>
          </w:p>
          <w:p w14:paraId="34F938EC" w14:textId="77777777" w:rsidR="001B2ABD" w:rsidRPr="003A6B33" w:rsidRDefault="0016368E" w:rsidP="001B2ABD">
            <w:pPr>
              <w:pStyle w:val="Subtitle"/>
              <w:rPr>
                <w:spacing w:val="2"/>
                <w:w w:val="100"/>
              </w:rPr>
            </w:pPr>
            <w:r w:rsidRPr="003A6B33">
              <w:rPr>
                <w:spacing w:val="14"/>
                <w:w w:val="100"/>
              </w:rPr>
              <w:t>Programmer</w:t>
            </w:r>
            <w:r w:rsidRPr="003A6B33">
              <w:rPr>
                <w:spacing w:val="2"/>
                <w:w w:val="100"/>
              </w:rPr>
              <w:t xml:space="preserve"> </w:t>
            </w:r>
          </w:p>
          <w:p w14:paraId="7EF22725" w14:textId="438520F2" w:rsidR="003A6B33" w:rsidRDefault="003A6B33" w:rsidP="003A6B33">
            <w:pPr>
              <w:pStyle w:val="Heading2"/>
              <w:rPr>
                <w:rFonts w:eastAsia="Century Gothic"/>
                <w:szCs w:val="22"/>
              </w:rPr>
            </w:pPr>
            <w:r w:rsidRPr="003A6B33">
              <w:rPr>
                <w:rFonts w:eastAsia="Century Gothic"/>
              </w:rPr>
              <w:t>PROFILE</w:t>
            </w:r>
            <w:r w:rsidRPr="003A6B33">
              <w:rPr>
                <w:rFonts w:eastAsia="Century Gothic"/>
              </w:rPr>
              <w:t xml:space="preserve"> </w:t>
            </w:r>
            <w:r>
              <w:rPr>
                <w:rFonts w:eastAsia="Century Gothic"/>
              </w:rPr>
              <w:t>OBJECTIVE</w:t>
            </w:r>
          </w:p>
          <w:p w14:paraId="2AD4ABA2" w14:textId="77777777" w:rsidR="003A6B33" w:rsidRDefault="003A6B33" w:rsidP="003A6B33">
            <w:pPr>
              <w:rPr>
                <w:rFonts w:eastAsia="Century Gothic"/>
              </w:rPr>
            </w:pPr>
          </w:p>
          <w:p w14:paraId="76B17802" w14:textId="25B47223" w:rsidR="003A6B33" w:rsidRPr="003A6B33" w:rsidRDefault="003A6B33" w:rsidP="003A6B33">
            <w:r w:rsidRPr="003A6B33">
              <w:t xml:space="preserve">Currently pursuing final year of Bachelor of Computer Applications from Symbiosis Institute of Computer Studies and Research Pune. Programming is my passion &amp; my core Skills are that I’m Ambitious, Confident, Competitive </w:t>
            </w:r>
            <w:r>
              <w:t>and</w:t>
            </w:r>
            <w:r w:rsidRPr="003A6B33">
              <w:t xml:space="preserve"> a Team Player…</w:t>
            </w:r>
          </w:p>
        </w:tc>
      </w:tr>
      <w:tr w:rsidR="001B2ABD" w14:paraId="1824656A" w14:textId="77777777" w:rsidTr="001B2ABD">
        <w:tc>
          <w:tcPr>
            <w:tcW w:w="3600" w:type="dxa"/>
          </w:tcPr>
          <w:p w14:paraId="245F511D" w14:textId="1845DAEC" w:rsidR="001B2ABD" w:rsidRDefault="003A6B33" w:rsidP="00036450">
            <w:pPr>
              <w:pStyle w:val="Heading3"/>
            </w:pPr>
            <w:r w:rsidRPr="003A6B33">
              <w:t>OBJECTIVE</w:t>
            </w:r>
          </w:p>
          <w:p w14:paraId="67E9E811" w14:textId="3D5DC571" w:rsidR="00036450" w:rsidRDefault="003A6B33" w:rsidP="00036450">
            <w:r w:rsidRPr="003A6B33">
              <w:t>My area of specialization is Mobile Programming &amp; Automation</w:t>
            </w:r>
            <w:r w:rsidR="00595E96">
              <w:t xml:space="preserve"> </w:t>
            </w:r>
            <w:r w:rsidRPr="003A6B33">
              <w:t xml:space="preserve">and </w:t>
            </w:r>
            <w:r w:rsidR="00595E96">
              <w:t xml:space="preserve">I’m </w:t>
            </w:r>
            <w:r w:rsidRPr="003A6B33">
              <w:t>looking for internship with a professional organization to develop my skills and to obtain real-time work experience.</w:t>
            </w:r>
          </w:p>
          <w:sdt>
            <w:sdtPr>
              <w:id w:val="-1954003311"/>
              <w:placeholder>
                <w:docPart w:val="68F09E143F0A425FACEBFFB95920EEEE"/>
              </w:placeholder>
              <w:temporary/>
              <w:showingPlcHdr/>
              <w15:appearance w15:val="hidden"/>
            </w:sdtPr>
            <w:sdtEndPr/>
            <w:sdtContent>
              <w:p w14:paraId="1378C5F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7F3C9305EA94DB7BD024D97D6D2F0C6"/>
              </w:placeholder>
              <w:temporary/>
              <w:showingPlcHdr/>
              <w15:appearance w15:val="hidden"/>
            </w:sdtPr>
            <w:sdtEndPr/>
            <w:sdtContent>
              <w:p w14:paraId="1B5077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90E7F06" w14:textId="760B6A60" w:rsidR="004D3011" w:rsidRDefault="00A46114" w:rsidP="004D3011">
            <w:r w:rsidRPr="00A46114">
              <w:t>+91 8111952240</w:t>
            </w:r>
            <w:r w:rsidR="0016368E">
              <w:t xml:space="preserve"> </w:t>
            </w:r>
          </w:p>
          <w:p w14:paraId="3C2C0290" w14:textId="77777777" w:rsidR="004D3011" w:rsidRPr="004D3011" w:rsidRDefault="004D3011" w:rsidP="004D3011"/>
          <w:sdt>
            <w:sdtPr>
              <w:id w:val="67859272"/>
              <w:placeholder>
                <w:docPart w:val="447B3E3903EF4BC7997B4DE5DFD56ACF"/>
              </w:placeholder>
              <w:temporary/>
              <w:showingPlcHdr/>
              <w15:appearance w15:val="hidden"/>
            </w:sdtPr>
            <w:sdtEndPr/>
            <w:sdtContent>
              <w:p w14:paraId="7F6B320A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E6BA0C5" w14:textId="12855351" w:rsidR="004D3011" w:rsidRDefault="00484BF1" w:rsidP="004D3011">
            <w:hyperlink r:id="rId7" w:history="1">
              <w:r w:rsidR="0016368E" w:rsidRPr="00664CB3">
                <w:rPr>
                  <w:rStyle w:val="Hyperlink"/>
                </w:rPr>
                <w:t>www.linkedin.com/in/jcp99gamer</w:t>
              </w:r>
            </w:hyperlink>
            <w:r w:rsidR="0016368E">
              <w:t xml:space="preserve"> </w:t>
            </w:r>
          </w:p>
          <w:p w14:paraId="1FDA09E4" w14:textId="29522EE4" w:rsidR="003A6B33" w:rsidRDefault="003A6B33" w:rsidP="004D3011">
            <w:hyperlink r:id="rId8" w:history="1">
              <w:r w:rsidRPr="008C5065">
                <w:rPr>
                  <w:rStyle w:val="Hyperlink"/>
                </w:rPr>
                <w:t>https://github.com/jcp99gamers</w:t>
              </w:r>
            </w:hyperlink>
            <w:r>
              <w:t xml:space="preserve"> </w:t>
            </w:r>
          </w:p>
          <w:p w14:paraId="12037837" w14:textId="77777777" w:rsidR="004D3011" w:rsidRDefault="004D3011" w:rsidP="004D3011"/>
          <w:p w14:paraId="194AFA0B" w14:textId="381A0691" w:rsidR="00A46114" w:rsidRDefault="00484BF1" w:rsidP="00E148B1">
            <w:pPr>
              <w:rPr>
                <w:b/>
                <w:caps/>
              </w:rPr>
            </w:pPr>
            <w:sdt>
              <w:sdtPr>
                <w:id w:val="-240260293"/>
                <w:placeholder>
                  <w:docPart w:val="AD1F339057E24DF0A275967119E246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E148B1">
              <w:t xml:space="preserve"> </w:t>
            </w:r>
            <w:hyperlink r:id="rId9" w:history="1">
              <w:r w:rsidR="00A46114" w:rsidRPr="00664CB3">
                <w:rPr>
                  <w:rStyle w:val="Hyperlink"/>
                </w:rPr>
                <w:t>ipp2021043@sicsr.ac.in</w:t>
              </w:r>
            </w:hyperlink>
          </w:p>
          <w:p w14:paraId="11E1E52B" w14:textId="52D6E639" w:rsidR="004D3011" w:rsidRPr="00CB0055" w:rsidRDefault="00484BF1" w:rsidP="00CB0055">
            <w:pPr>
              <w:pStyle w:val="Heading3"/>
            </w:pPr>
            <w:sdt>
              <w:sdtPr>
                <w:id w:val="-1444214663"/>
                <w:placeholder>
                  <w:docPart w:val="36F63D05D38D4D3687EA2EC4136935FE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p w14:paraId="2221672F" w14:textId="13AE6F07" w:rsidR="004D3011" w:rsidRDefault="00E148B1" w:rsidP="004D3011">
            <w:r>
              <w:t>Basketball</w:t>
            </w:r>
          </w:p>
          <w:p w14:paraId="76803144" w14:textId="3070D9A5" w:rsidR="004D3011" w:rsidRDefault="00E148B1" w:rsidP="004D3011">
            <w:r>
              <w:t>Gaming</w:t>
            </w:r>
          </w:p>
          <w:p w14:paraId="2EEEEA93" w14:textId="1C00240B" w:rsidR="004D3011" w:rsidRDefault="00E148B1" w:rsidP="004D3011">
            <w:r>
              <w:t>Video Editing</w:t>
            </w:r>
          </w:p>
          <w:p w14:paraId="1EA9E065" w14:textId="1897086C" w:rsidR="00E148B1" w:rsidRPr="004D3011" w:rsidRDefault="00E148B1" w:rsidP="004D3011">
            <w:r>
              <w:t>Trekking</w:t>
            </w:r>
            <w:r w:rsidR="00823483">
              <w:t xml:space="preserve"> &amp; </w:t>
            </w:r>
            <w:r>
              <w:t>Travelling</w:t>
            </w:r>
          </w:p>
        </w:tc>
        <w:tc>
          <w:tcPr>
            <w:tcW w:w="720" w:type="dxa"/>
          </w:tcPr>
          <w:p w14:paraId="7612581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9B35EED3B9E4E2DA7FD1B84A70F0A87"/>
              </w:placeholder>
              <w:temporary/>
              <w:showingPlcHdr/>
              <w15:appearance w15:val="hidden"/>
            </w:sdtPr>
            <w:sdtEndPr/>
            <w:sdtContent>
              <w:p w14:paraId="38CB06B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FCD342E" w14:textId="3E25A51D" w:rsidR="00036450" w:rsidRPr="00036450" w:rsidRDefault="00E148B1" w:rsidP="00B359E4">
            <w:pPr>
              <w:pStyle w:val="Heading4"/>
            </w:pPr>
            <w:r w:rsidRPr="00E148B1">
              <w:t>Symbiosis Institute of Computer Studies and Research</w:t>
            </w:r>
          </w:p>
          <w:p w14:paraId="344274D9" w14:textId="709B22F3" w:rsidR="00E148B1" w:rsidRDefault="00E148B1" w:rsidP="00036450">
            <w:r w:rsidRPr="00E148B1">
              <w:t>2020</w:t>
            </w:r>
            <w:r>
              <w:t xml:space="preserve"> </w:t>
            </w:r>
            <w:r w:rsidR="00823483">
              <w:t>–</w:t>
            </w:r>
            <w:r>
              <w:t xml:space="preserve"> </w:t>
            </w:r>
            <w:r w:rsidRPr="00E148B1">
              <w:t>2023</w:t>
            </w:r>
            <w:r w:rsidR="002E5678">
              <w:t xml:space="preserve"> (Ongoing)</w:t>
            </w:r>
          </w:p>
          <w:p w14:paraId="2DBBD7AD" w14:textId="2F40FF3D" w:rsidR="00823483" w:rsidRDefault="00823483" w:rsidP="00036450">
            <w:r>
              <w:t>BCA</w:t>
            </w:r>
          </w:p>
          <w:p w14:paraId="687A63A2" w14:textId="77777777" w:rsidR="00036450" w:rsidRDefault="00036450" w:rsidP="00036450"/>
          <w:p w14:paraId="3A4D1FC9" w14:textId="3B5C56AA" w:rsidR="00036450" w:rsidRPr="00B359E4" w:rsidRDefault="00E148B1" w:rsidP="00B359E4">
            <w:pPr>
              <w:pStyle w:val="Heading4"/>
            </w:pPr>
            <w:proofErr w:type="spellStart"/>
            <w:r w:rsidRPr="00E148B1">
              <w:t>Marthoma</w:t>
            </w:r>
            <w:proofErr w:type="spellEnd"/>
            <w:r w:rsidRPr="00E148B1">
              <w:t xml:space="preserve"> Public School</w:t>
            </w:r>
          </w:p>
          <w:p w14:paraId="3EB037A2" w14:textId="313A0788" w:rsidR="00E148B1" w:rsidRDefault="00E148B1" w:rsidP="00823483">
            <w:pPr>
              <w:pStyle w:val="Date"/>
            </w:pPr>
            <w:r w:rsidRPr="00E148B1">
              <w:t>2018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Pr="00E148B1">
              <w:t>2020</w:t>
            </w:r>
          </w:p>
          <w:p w14:paraId="1A3FBC0F" w14:textId="0DB60DDE" w:rsidR="00823483" w:rsidRDefault="00823483" w:rsidP="00823483">
            <w:r>
              <w:t>12th</w:t>
            </w:r>
          </w:p>
          <w:p w14:paraId="477B360E" w14:textId="77777777" w:rsidR="00823483" w:rsidRPr="00823483" w:rsidRDefault="00823483" w:rsidP="00823483"/>
          <w:p w14:paraId="3B4D711F" w14:textId="03F9707E" w:rsidR="00E148B1" w:rsidRPr="00B359E4" w:rsidRDefault="00E148B1" w:rsidP="00E148B1">
            <w:pPr>
              <w:pStyle w:val="Heading4"/>
            </w:pPr>
            <w:r w:rsidRPr="00E148B1">
              <w:t>The Millennium School Dubai</w:t>
            </w:r>
          </w:p>
          <w:p w14:paraId="24F99758" w14:textId="7D0D4BAE" w:rsidR="00E148B1" w:rsidRDefault="00E148B1" w:rsidP="00E148B1">
            <w:pPr>
              <w:pStyle w:val="Date"/>
            </w:pPr>
            <w:r>
              <w:t xml:space="preserve">        –</w:t>
            </w:r>
            <w:r w:rsidRPr="00B359E4">
              <w:t xml:space="preserve"> </w:t>
            </w:r>
            <w:r w:rsidRPr="00E148B1">
              <w:t>20</w:t>
            </w:r>
            <w:r>
              <w:t>18</w:t>
            </w:r>
          </w:p>
          <w:p w14:paraId="021D4A7A" w14:textId="0419CBB9" w:rsidR="00823483" w:rsidRPr="00823483" w:rsidRDefault="00823483" w:rsidP="00823483">
            <w:r>
              <w:t>10th</w:t>
            </w:r>
          </w:p>
          <w:p w14:paraId="498EB673" w14:textId="77777777" w:rsidR="00E148B1" w:rsidRDefault="00E148B1" w:rsidP="00B359E4">
            <w:pPr>
              <w:pStyle w:val="Heading4"/>
            </w:pPr>
          </w:p>
          <w:p w14:paraId="522694BD" w14:textId="77777777" w:rsidR="00E148B1" w:rsidRDefault="00E148B1" w:rsidP="00B359E4">
            <w:pPr>
              <w:pStyle w:val="Date"/>
              <w:rPr>
                <w:b/>
              </w:rPr>
            </w:pPr>
            <w:r w:rsidRPr="00E148B1">
              <w:rPr>
                <w:b/>
              </w:rPr>
              <w:t>CampK12</w:t>
            </w:r>
          </w:p>
          <w:p w14:paraId="005441DE" w14:textId="77777777" w:rsidR="00823483" w:rsidRDefault="00E148B1" w:rsidP="00036450">
            <w:r>
              <w:t>2020</w:t>
            </w:r>
          </w:p>
          <w:p w14:paraId="48531928" w14:textId="0B8E08EE" w:rsidR="00036450" w:rsidRDefault="00823483" w:rsidP="00036450">
            <w:r>
              <w:t>Python</w:t>
            </w:r>
            <w:r w:rsidR="00036450" w:rsidRPr="00036450">
              <w:t xml:space="preserve"> </w:t>
            </w:r>
          </w:p>
          <w:p w14:paraId="36F8FB62" w14:textId="77777777" w:rsidR="004D3011" w:rsidRDefault="004D3011" w:rsidP="00036450"/>
          <w:p w14:paraId="646F72BF" w14:textId="77777777" w:rsidR="00823483" w:rsidRDefault="00823483" w:rsidP="00B359E4">
            <w:pPr>
              <w:pStyle w:val="Date"/>
              <w:rPr>
                <w:b/>
              </w:rPr>
            </w:pPr>
            <w:proofErr w:type="spellStart"/>
            <w:r w:rsidRPr="00823483">
              <w:rPr>
                <w:b/>
              </w:rPr>
              <w:t>Rogersoft</w:t>
            </w:r>
            <w:proofErr w:type="spellEnd"/>
            <w:r w:rsidRPr="00823483">
              <w:rPr>
                <w:b/>
              </w:rPr>
              <w:t xml:space="preserve"> Software Development &amp; Training</w:t>
            </w:r>
          </w:p>
          <w:p w14:paraId="48D66904" w14:textId="3382A97D" w:rsidR="004D3011" w:rsidRPr="004D3011" w:rsidRDefault="00823483" w:rsidP="00B359E4">
            <w:pPr>
              <w:pStyle w:val="Date"/>
            </w:pPr>
            <w:r>
              <w:t>2019</w:t>
            </w:r>
          </w:p>
          <w:p w14:paraId="6487AC5F" w14:textId="0CA54DDC" w:rsidR="004D3011" w:rsidRPr="004D3011" w:rsidRDefault="00823483" w:rsidP="004D3011">
            <w:r>
              <w:t>C++</w:t>
            </w:r>
            <w:r w:rsidR="00036450" w:rsidRPr="004D3011">
              <w:t xml:space="preserve"> </w:t>
            </w:r>
          </w:p>
          <w:p w14:paraId="43ECA442" w14:textId="77777777" w:rsidR="004D3011" w:rsidRDefault="004D3011" w:rsidP="00036450"/>
          <w:p w14:paraId="3982C368" w14:textId="1EE84547" w:rsidR="004D3011" w:rsidRPr="00823483" w:rsidRDefault="00823483" w:rsidP="00B359E4">
            <w:pPr>
              <w:pStyle w:val="Date"/>
              <w:rPr>
                <w:b/>
              </w:rPr>
            </w:pPr>
            <w:r w:rsidRPr="00823483">
              <w:rPr>
                <w:b/>
              </w:rPr>
              <w:t>Trinity College London</w:t>
            </w:r>
          </w:p>
          <w:p w14:paraId="1D49E593" w14:textId="2D0A3E85" w:rsidR="00823483" w:rsidRPr="004D3011" w:rsidRDefault="00823483" w:rsidP="004D3011">
            <w:r w:rsidRPr="00823483">
              <w:t>Speaking And Drama</w:t>
            </w:r>
          </w:p>
          <w:p w14:paraId="14A8B7C8" w14:textId="77777777" w:rsidR="00823483" w:rsidRDefault="00823483" w:rsidP="00036450"/>
          <w:sdt>
            <w:sdtPr>
              <w:id w:val="1669594239"/>
              <w:placeholder>
                <w:docPart w:val="9C643471225346FE8F6AE701A7096C85"/>
              </w:placeholder>
              <w:temporary/>
              <w:showingPlcHdr/>
              <w15:appearance w15:val="hidden"/>
            </w:sdtPr>
            <w:sdtEndPr/>
            <w:sdtContent>
              <w:p w14:paraId="657E00F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DF7D7F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823483">
              <w:rPr>
                <w:noProof/>
                <w:color w:val="000000" w:themeColor="text1"/>
                <w:sz w:val="14"/>
                <w:szCs w:val="18"/>
              </w:rPr>
              <w:drawing>
                <wp:inline distT="0" distB="0" distL="0" distR="0" wp14:anchorId="67D1B32F" wp14:editId="148886C6">
                  <wp:extent cx="3893820" cy="1257300"/>
                  <wp:effectExtent l="0" t="0" r="1143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75348B5" w14:textId="77777777" w:rsidR="0043117B" w:rsidRDefault="00484BF1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6AD3" w14:textId="77777777" w:rsidR="00484BF1" w:rsidRDefault="00484BF1" w:rsidP="000C45FF">
      <w:r>
        <w:separator/>
      </w:r>
    </w:p>
  </w:endnote>
  <w:endnote w:type="continuationSeparator" w:id="0">
    <w:p w14:paraId="6F68FAC9" w14:textId="77777777" w:rsidR="00484BF1" w:rsidRDefault="00484B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D9F4" w14:textId="77777777" w:rsidR="00484BF1" w:rsidRDefault="00484BF1" w:rsidP="000C45FF">
      <w:r>
        <w:separator/>
      </w:r>
    </w:p>
  </w:footnote>
  <w:footnote w:type="continuationSeparator" w:id="0">
    <w:p w14:paraId="34F97A52" w14:textId="77777777" w:rsidR="00484BF1" w:rsidRDefault="00484B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4AD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43C5C1" wp14:editId="67067EF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4"/>
    <w:rsid w:val="00036450"/>
    <w:rsid w:val="00041BD6"/>
    <w:rsid w:val="00094499"/>
    <w:rsid w:val="000C45FF"/>
    <w:rsid w:val="000E3FD1"/>
    <w:rsid w:val="00112054"/>
    <w:rsid w:val="001317D8"/>
    <w:rsid w:val="001525E1"/>
    <w:rsid w:val="0016368E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5669"/>
    <w:rsid w:val="002E5678"/>
    <w:rsid w:val="0030481B"/>
    <w:rsid w:val="003156FC"/>
    <w:rsid w:val="003254B5"/>
    <w:rsid w:val="0037121F"/>
    <w:rsid w:val="003910D8"/>
    <w:rsid w:val="003A6B33"/>
    <w:rsid w:val="003A6B7D"/>
    <w:rsid w:val="003B06CA"/>
    <w:rsid w:val="004071FC"/>
    <w:rsid w:val="00445947"/>
    <w:rsid w:val="004813B3"/>
    <w:rsid w:val="00484BF1"/>
    <w:rsid w:val="00496591"/>
    <w:rsid w:val="004C63E4"/>
    <w:rsid w:val="004D3011"/>
    <w:rsid w:val="005262AC"/>
    <w:rsid w:val="00595E96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3483"/>
    <w:rsid w:val="008336F6"/>
    <w:rsid w:val="009260CD"/>
    <w:rsid w:val="00940A66"/>
    <w:rsid w:val="00952C25"/>
    <w:rsid w:val="00A2118D"/>
    <w:rsid w:val="00A46114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17AA"/>
    <w:rsid w:val="00D422DE"/>
    <w:rsid w:val="00D5459D"/>
    <w:rsid w:val="00DA1F4D"/>
    <w:rsid w:val="00DD172A"/>
    <w:rsid w:val="00E148B1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0B7F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148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sc-14dqbwa-2">
    <w:name w:val="sc-14dqbwa-2"/>
    <w:basedOn w:val="DefaultParagraphFont"/>
    <w:rsid w:val="00A46114"/>
  </w:style>
  <w:style w:type="character" w:customStyle="1" w:styleId="Heading5Char">
    <w:name w:val="Heading 5 Char"/>
    <w:basedOn w:val="DefaultParagraphFont"/>
    <w:link w:val="Heading5"/>
    <w:uiPriority w:val="9"/>
    <w:semiHidden/>
    <w:rsid w:val="00E148B1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99gamers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jcp99gam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mailto:ipp2021043@sicsr.ac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US%7b1B957B98-CEFF-408A-A5BC-2C0E9AF9BF0D%7d\%7b02493045-1EAB-4161-9A58-21589035C84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0142456508004996"/>
          <c:y val="0"/>
          <c:w val="0.50183701352399446"/>
          <c:h val="0.9951276544977332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Strategic Planning</c:v>
                </c:pt>
                <c:pt idx="1">
                  <c:v>Data Analytics</c:v>
                </c:pt>
                <c:pt idx="2">
                  <c:v>TruNas Server Creation &amp; Handling</c:v>
                </c:pt>
                <c:pt idx="3">
                  <c:v>Backend Programming Languages</c:v>
                </c:pt>
                <c:pt idx="4">
                  <c:v>Firebase</c:v>
                </c:pt>
                <c:pt idx="5">
                  <c:v>Android Mobile Development</c:v>
                </c:pt>
                <c:pt idx="6">
                  <c:v>Power Automate Platform Developer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0.4</c:v>
                </c:pt>
                <c:pt idx="1">
                  <c:v>0.5</c:v>
                </c:pt>
                <c:pt idx="2">
                  <c:v>0.3</c:v>
                </c:pt>
                <c:pt idx="3">
                  <c:v>0.6</c:v>
                </c:pt>
                <c:pt idx="4">
                  <c:v>0.8</c:v>
                </c:pt>
                <c:pt idx="5">
                  <c:v>0.7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l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F09E143F0A425FACEBFFB95920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DD883-FC96-4ED4-A402-3FF36830CC83}"/>
      </w:docPartPr>
      <w:docPartBody>
        <w:p w:rsidR="00BC0C81" w:rsidRDefault="005B36A6">
          <w:pPr>
            <w:pStyle w:val="68F09E143F0A425FACEBFFB95920EEEE"/>
          </w:pPr>
          <w:r w:rsidRPr="00CB0055">
            <w:t>Contact</w:t>
          </w:r>
        </w:p>
      </w:docPartBody>
    </w:docPart>
    <w:docPart>
      <w:docPartPr>
        <w:name w:val="A7F3C9305EA94DB7BD024D97D6D2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967D7-2B8C-40C8-BFDA-0B72A5D712D7}"/>
      </w:docPartPr>
      <w:docPartBody>
        <w:p w:rsidR="00BC0C81" w:rsidRDefault="005B36A6">
          <w:pPr>
            <w:pStyle w:val="A7F3C9305EA94DB7BD024D97D6D2F0C6"/>
          </w:pPr>
          <w:r w:rsidRPr="004D3011">
            <w:t>PHONE:</w:t>
          </w:r>
        </w:p>
      </w:docPartBody>
    </w:docPart>
    <w:docPart>
      <w:docPartPr>
        <w:name w:val="447B3E3903EF4BC7997B4DE5DFD56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0941B-7FDE-4F65-85F5-1BF67D8DBBA7}"/>
      </w:docPartPr>
      <w:docPartBody>
        <w:p w:rsidR="00BC0C81" w:rsidRDefault="005B36A6">
          <w:pPr>
            <w:pStyle w:val="447B3E3903EF4BC7997B4DE5DFD56ACF"/>
          </w:pPr>
          <w:r w:rsidRPr="004D3011">
            <w:t>WEBSITE:</w:t>
          </w:r>
        </w:p>
      </w:docPartBody>
    </w:docPart>
    <w:docPart>
      <w:docPartPr>
        <w:name w:val="AD1F339057E24DF0A275967119E24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F164-CB06-4097-A4F0-44A87059E7E3}"/>
      </w:docPartPr>
      <w:docPartBody>
        <w:p w:rsidR="00BC0C81" w:rsidRDefault="005B36A6">
          <w:pPr>
            <w:pStyle w:val="AD1F339057E24DF0A275967119E246D8"/>
          </w:pPr>
          <w:r w:rsidRPr="004D3011">
            <w:t>EMAIL:</w:t>
          </w:r>
        </w:p>
      </w:docPartBody>
    </w:docPart>
    <w:docPart>
      <w:docPartPr>
        <w:name w:val="36F63D05D38D4D3687EA2EC413693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5C81-D54A-495D-AC3A-F88C09CA55DB}"/>
      </w:docPartPr>
      <w:docPartBody>
        <w:p w:rsidR="00BC0C81" w:rsidRDefault="005B36A6">
          <w:pPr>
            <w:pStyle w:val="36F63D05D38D4D3687EA2EC4136935FE"/>
          </w:pPr>
          <w:r w:rsidRPr="00CB0055">
            <w:t>Hobbies</w:t>
          </w:r>
        </w:p>
      </w:docPartBody>
    </w:docPart>
    <w:docPart>
      <w:docPartPr>
        <w:name w:val="19B35EED3B9E4E2DA7FD1B84A70F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7BDF-82B1-40B3-B2D8-470992AC8406}"/>
      </w:docPartPr>
      <w:docPartBody>
        <w:p w:rsidR="00BC0C81" w:rsidRDefault="005B36A6">
          <w:pPr>
            <w:pStyle w:val="19B35EED3B9E4E2DA7FD1B84A70F0A87"/>
          </w:pPr>
          <w:r w:rsidRPr="00036450">
            <w:t>EDUCATION</w:t>
          </w:r>
        </w:p>
      </w:docPartBody>
    </w:docPart>
    <w:docPart>
      <w:docPartPr>
        <w:name w:val="9C643471225346FE8F6AE701A709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1A592-DF56-408B-8A06-81FC46D4AC1B}"/>
      </w:docPartPr>
      <w:docPartBody>
        <w:p w:rsidR="00BC0C81" w:rsidRDefault="005B36A6">
          <w:pPr>
            <w:pStyle w:val="9C643471225346FE8F6AE701A7096C8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A6"/>
    <w:rsid w:val="005B36A6"/>
    <w:rsid w:val="00695F29"/>
    <w:rsid w:val="00800B08"/>
    <w:rsid w:val="00B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8C234948164382B28CDE1BE1D2D201">
    <w:name w:val="668C234948164382B28CDE1BE1D2D201"/>
  </w:style>
  <w:style w:type="paragraph" w:customStyle="1" w:styleId="68F09E143F0A425FACEBFFB95920EEEE">
    <w:name w:val="68F09E143F0A425FACEBFFB95920EEEE"/>
  </w:style>
  <w:style w:type="paragraph" w:customStyle="1" w:styleId="A7F3C9305EA94DB7BD024D97D6D2F0C6">
    <w:name w:val="A7F3C9305EA94DB7BD024D97D6D2F0C6"/>
  </w:style>
  <w:style w:type="paragraph" w:customStyle="1" w:styleId="447B3E3903EF4BC7997B4DE5DFD56ACF">
    <w:name w:val="447B3E3903EF4BC7997B4DE5DFD56ACF"/>
  </w:style>
  <w:style w:type="paragraph" w:customStyle="1" w:styleId="AD1F339057E24DF0A275967119E246D8">
    <w:name w:val="AD1F339057E24DF0A275967119E246D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6F63D05D38D4D3687EA2EC4136935FE">
    <w:name w:val="36F63D05D38D4D3687EA2EC4136935FE"/>
  </w:style>
  <w:style w:type="paragraph" w:customStyle="1" w:styleId="19B35EED3B9E4E2DA7FD1B84A70F0A87">
    <w:name w:val="19B35EED3B9E4E2DA7FD1B84A70F0A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C643471225346FE8F6AE701A7096C85">
    <w:name w:val="9C643471225346FE8F6AE701A7096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{02493045-1EAB-4161-9A58-21589035C84C}tf00546271_win32.dotx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2022-07-12T20:48:00Z</dcterms:created>
  <dcterms:modified xsi:type="dcterms:W3CDTF">2022-07-15T05:47:00Z</dcterms:modified>
</cp:coreProperties>
</file>